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DF0664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31575B3" w14:textId="77777777" w:rsidR="00692703" w:rsidRPr="00CF1A49" w:rsidRDefault="00E27739" w:rsidP="00913946">
            <w:pPr>
              <w:pStyle w:val="Title"/>
            </w:pPr>
            <w:r>
              <w:t>david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nguyen</w:t>
            </w:r>
          </w:p>
          <w:p w14:paraId="195140E7" w14:textId="77777777" w:rsidR="00692703" w:rsidRPr="00CF1A49" w:rsidRDefault="00E27739" w:rsidP="00913946">
            <w:pPr>
              <w:pStyle w:val="ContactInfo"/>
              <w:contextualSpacing w:val="0"/>
            </w:pPr>
            <w:r>
              <w:t>Unit 4 – 45 Salisbury Street, Canley Heights, 2166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3DB8D08ADAD4B58BDCB6DC908FA9B4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0412 855 546</w:t>
            </w:r>
          </w:p>
          <w:p w14:paraId="5D338E8C" w14:textId="042BC2B3" w:rsidR="00692703" w:rsidRPr="00CF1A49" w:rsidRDefault="00C9060D" w:rsidP="00913946">
            <w:pPr>
              <w:pStyle w:val="ContactInfoEmphasis"/>
              <w:contextualSpacing w:val="0"/>
            </w:pPr>
            <w:r>
              <w:rPr>
                <w:color w:val="auto"/>
              </w:rPr>
              <w:t>davidnguyen4898@gmail.com</w:t>
            </w:r>
          </w:p>
        </w:tc>
      </w:tr>
      <w:tr w:rsidR="009571D8" w:rsidRPr="00CF1A49" w14:paraId="06B112DF" w14:textId="77777777" w:rsidTr="00692703">
        <w:tc>
          <w:tcPr>
            <w:tcW w:w="9360" w:type="dxa"/>
            <w:tcMar>
              <w:top w:w="432" w:type="dxa"/>
            </w:tcMar>
          </w:tcPr>
          <w:p w14:paraId="2A908E55" w14:textId="1B4C16FD" w:rsidR="001755A8" w:rsidRPr="00CF1A49" w:rsidRDefault="00FB2B17" w:rsidP="00913946">
            <w:pPr>
              <w:contextualSpacing w:val="0"/>
            </w:pPr>
            <w:r>
              <w:t xml:space="preserve">I am a </w:t>
            </w:r>
            <w:r w:rsidR="006C3B83">
              <w:t>4th</w:t>
            </w:r>
            <w:r>
              <w:t xml:space="preserve"> year and studying a </w:t>
            </w:r>
            <w:r w:rsidR="00C167DF">
              <w:t>software engineering</w:t>
            </w:r>
            <w:r>
              <w:t xml:space="preserve"> related degree, Bioinformatics Engineering. My goal is to be employed in </w:t>
            </w:r>
            <w:r w:rsidR="006C3B83">
              <w:t>a company with</w:t>
            </w:r>
            <w:r w:rsidR="00E85D7E">
              <w:t xml:space="preserve"> </w:t>
            </w:r>
            <w:r w:rsidR="006C3B83">
              <w:t xml:space="preserve">needs for software development </w:t>
            </w:r>
            <w:r w:rsidR="004C7F80">
              <w:t>to</w:t>
            </w:r>
            <w:r>
              <w:t xml:space="preserve"> gain valuable work experience</w:t>
            </w:r>
            <w:r w:rsidR="0065586E">
              <w:t xml:space="preserve">, refine my work ethic and </w:t>
            </w:r>
            <w:r>
              <w:t xml:space="preserve">further develop my </w:t>
            </w:r>
            <w:r w:rsidR="00F3773C">
              <w:t>software related</w:t>
            </w:r>
            <w:r>
              <w:t xml:space="preserve"> skills. </w:t>
            </w:r>
            <w:r w:rsidR="0065586E">
              <w:t xml:space="preserve">I am </w:t>
            </w:r>
            <w:r w:rsidR="00F3773C">
              <w:t>adaptable and quick learning</w:t>
            </w:r>
            <w:r w:rsidR="0065586E">
              <w:t xml:space="preserve"> </w:t>
            </w:r>
            <w:r w:rsidR="004978C4">
              <w:t xml:space="preserve">and believe </w:t>
            </w:r>
            <w:r w:rsidR="00F3773C">
              <w:t xml:space="preserve">these qualities to be </w:t>
            </w:r>
            <w:r w:rsidR="004978C4">
              <w:t xml:space="preserve">essential to a software engineering </w:t>
            </w:r>
            <w:r w:rsidR="009033AD">
              <w:t xml:space="preserve">related </w:t>
            </w:r>
            <w:r w:rsidR="004978C4">
              <w:t>role</w:t>
            </w:r>
            <w:r w:rsidR="0065586E">
              <w:t xml:space="preserve">. I can assure that my </w:t>
            </w:r>
            <w:r w:rsidR="008D668B">
              <w:t>abilities</w:t>
            </w:r>
            <w:r w:rsidR="0065586E">
              <w:t xml:space="preserve"> and adaptive skills can be effectively </w:t>
            </w:r>
            <w:r w:rsidR="008D668B">
              <w:t>utilized for</w:t>
            </w:r>
            <w:r w:rsidR="0065586E">
              <w:t xml:space="preserve"> the role as </w:t>
            </w:r>
            <w:r w:rsidR="00C910BD">
              <w:t xml:space="preserve">a </w:t>
            </w:r>
            <w:r w:rsidR="00514DE5">
              <w:t>s</w:t>
            </w:r>
            <w:r w:rsidR="00C910BD">
              <w:t>of</w:t>
            </w:r>
            <w:r w:rsidR="00402D69">
              <w:t xml:space="preserve">tware </w:t>
            </w:r>
            <w:r w:rsidR="006C3B83">
              <w:t>engineer intern</w:t>
            </w:r>
            <w:r w:rsidR="004C7F80">
              <w:t>.</w:t>
            </w:r>
          </w:p>
        </w:tc>
      </w:tr>
    </w:tbl>
    <w:p w14:paraId="522DAD22" w14:textId="77777777" w:rsidR="004E01EB" w:rsidRPr="00CF1A49" w:rsidRDefault="00675AC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66C435CE4F64CE39F72682D4471E0C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BB269D0" w14:textId="77777777" w:rsidTr="00D66A52">
        <w:tc>
          <w:tcPr>
            <w:tcW w:w="9355" w:type="dxa"/>
          </w:tcPr>
          <w:p w14:paraId="3D57CD10" w14:textId="1190F6E9" w:rsidR="001D0BF1" w:rsidRPr="001165B7" w:rsidRDefault="00E27739" w:rsidP="001D0BF1">
            <w:pPr>
              <w:pStyle w:val="Heading3"/>
              <w:contextualSpacing w:val="0"/>
              <w:outlineLvl w:val="2"/>
              <w:rPr>
                <w:rFonts w:ascii="Arial" w:hAnsi="Arial" w:cs="Arial"/>
              </w:rPr>
            </w:pPr>
            <w:r w:rsidRPr="001165B7">
              <w:rPr>
                <w:rFonts w:ascii="Arial" w:hAnsi="Arial" w:cs="Arial"/>
              </w:rPr>
              <w:t>21/1/2019</w:t>
            </w:r>
            <w:r w:rsidR="001D0BF1" w:rsidRPr="001165B7">
              <w:rPr>
                <w:rFonts w:ascii="Arial" w:hAnsi="Arial" w:cs="Arial"/>
              </w:rPr>
              <w:t xml:space="preserve"> – </w:t>
            </w:r>
            <w:r w:rsidR="00402D69">
              <w:rPr>
                <w:rFonts w:ascii="Arial" w:hAnsi="Arial" w:cs="Arial"/>
              </w:rPr>
              <w:t>18/1/2020</w:t>
            </w:r>
          </w:p>
          <w:p w14:paraId="6C62C53D" w14:textId="77777777" w:rsidR="001D0BF1" w:rsidRPr="001165B7" w:rsidRDefault="00E27739" w:rsidP="001D0BF1">
            <w:pPr>
              <w:pStyle w:val="Heading2"/>
              <w:contextualSpacing w:val="0"/>
              <w:outlineLvl w:val="1"/>
              <w:rPr>
                <w:rFonts w:ascii="Arial" w:hAnsi="Arial" w:cs="Arial"/>
              </w:rPr>
            </w:pPr>
            <w:r w:rsidRPr="004978C4">
              <w:rPr>
                <w:rFonts w:ascii="Arial" w:hAnsi="Arial" w:cs="Arial"/>
                <w:color w:val="auto"/>
              </w:rPr>
              <w:t>delivery driver</w:t>
            </w:r>
            <w:r w:rsidR="001D0BF1" w:rsidRPr="004978C4">
              <w:rPr>
                <w:rFonts w:ascii="Arial" w:hAnsi="Arial" w:cs="Arial"/>
                <w:color w:val="auto"/>
              </w:rPr>
              <w:t xml:space="preserve">, </w:t>
            </w:r>
            <w:r w:rsidRPr="001165B7">
              <w:rPr>
                <w:rStyle w:val="SubtleReference"/>
                <w:rFonts w:ascii="Arial" w:hAnsi="Arial" w:cs="Arial"/>
              </w:rPr>
              <w:t>pizza hut</w:t>
            </w:r>
          </w:p>
          <w:p w14:paraId="24359A9D" w14:textId="77777777" w:rsidR="001E3120" w:rsidRDefault="0065586E" w:rsidP="00FB2B1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Execution</w:t>
            </w:r>
            <w:r w:rsidR="00FB2B17" w:rsidRPr="00FB2B17">
              <w:rPr>
                <w:rFonts w:ascii="Arial" w:hAnsi="Arial" w:cs="Arial"/>
              </w:rPr>
              <w:t xml:space="preserve"> of POS systems fo</w:t>
            </w:r>
            <w:r w:rsidR="00F1585C">
              <w:rPr>
                <w:rFonts w:ascii="Arial" w:hAnsi="Arial" w:cs="Arial"/>
              </w:rPr>
              <w:t>r business transactions</w:t>
            </w:r>
          </w:p>
          <w:p w14:paraId="377950C7" w14:textId="77777777" w:rsidR="00FB2B17" w:rsidRDefault="00FB2B17" w:rsidP="00FB2B1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customer satisfaction and develop good customer relations </w:t>
            </w:r>
          </w:p>
          <w:p w14:paraId="441CB0AB" w14:textId="77777777" w:rsidR="00FB2B17" w:rsidRPr="00FB2B17" w:rsidRDefault="00FB2B17" w:rsidP="00FB2B1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Promoting goods and pitching sales to customers</w:t>
            </w:r>
          </w:p>
        </w:tc>
      </w:tr>
      <w:tr w:rsidR="00F61DF9" w:rsidRPr="00CF1A49" w14:paraId="79266ED0" w14:textId="77777777" w:rsidTr="00F61DF9">
        <w:tc>
          <w:tcPr>
            <w:tcW w:w="9355" w:type="dxa"/>
            <w:tcMar>
              <w:top w:w="216" w:type="dxa"/>
            </w:tcMar>
          </w:tcPr>
          <w:p w14:paraId="2692144D" w14:textId="77777777" w:rsidR="00F61DF9" w:rsidRPr="001165B7" w:rsidRDefault="00E27739" w:rsidP="00F61DF9">
            <w:pPr>
              <w:pStyle w:val="Heading3"/>
              <w:contextualSpacing w:val="0"/>
              <w:outlineLvl w:val="2"/>
              <w:rPr>
                <w:rFonts w:ascii="Arial" w:hAnsi="Arial" w:cs="Arial"/>
              </w:rPr>
            </w:pPr>
            <w:r w:rsidRPr="001165B7">
              <w:rPr>
                <w:rFonts w:ascii="Arial" w:hAnsi="Arial" w:cs="Arial"/>
              </w:rPr>
              <w:t>27/6/2017</w:t>
            </w:r>
            <w:r w:rsidR="00F61DF9" w:rsidRPr="001165B7">
              <w:rPr>
                <w:rFonts w:ascii="Arial" w:hAnsi="Arial" w:cs="Arial"/>
              </w:rPr>
              <w:t xml:space="preserve"> – </w:t>
            </w:r>
            <w:r w:rsidRPr="001165B7">
              <w:rPr>
                <w:rFonts w:ascii="Arial" w:hAnsi="Arial" w:cs="Arial"/>
              </w:rPr>
              <w:t>currently</w:t>
            </w:r>
          </w:p>
          <w:p w14:paraId="4D21893E" w14:textId="77777777" w:rsidR="00F61DF9" w:rsidRPr="001165B7" w:rsidRDefault="00E27739" w:rsidP="00F61DF9">
            <w:pPr>
              <w:pStyle w:val="Heading2"/>
              <w:contextualSpacing w:val="0"/>
              <w:outlineLvl w:val="1"/>
              <w:rPr>
                <w:rFonts w:ascii="Arial" w:hAnsi="Arial" w:cs="Arial"/>
              </w:rPr>
            </w:pPr>
            <w:r w:rsidRPr="004978C4">
              <w:rPr>
                <w:rFonts w:ascii="Arial" w:hAnsi="Arial" w:cs="Arial"/>
                <w:color w:val="auto"/>
              </w:rPr>
              <w:t>Retail bar and food atendant</w:t>
            </w:r>
            <w:r w:rsidR="00F61DF9" w:rsidRPr="004978C4">
              <w:rPr>
                <w:rFonts w:ascii="Arial" w:hAnsi="Arial" w:cs="Arial"/>
                <w:color w:val="auto"/>
              </w:rPr>
              <w:t xml:space="preserve">, </w:t>
            </w:r>
            <w:r w:rsidR="009261C2" w:rsidRPr="009261C2">
              <w:rPr>
                <w:rStyle w:val="SubtleReference"/>
              </w:rPr>
              <w:t>venueslive</w:t>
            </w:r>
          </w:p>
          <w:p w14:paraId="1A9ADD00" w14:textId="77777777" w:rsidR="00F61DF9" w:rsidRDefault="0065586E" w:rsidP="00FB2B1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Execution</w:t>
            </w:r>
            <w:r w:rsidR="00FB2B17" w:rsidRPr="00FB2B17">
              <w:rPr>
                <w:rFonts w:ascii="Arial" w:hAnsi="Arial" w:cs="Arial"/>
              </w:rPr>
              <w:t xml:space="preserve"> of POS systems for </w:t>
            </w:r>
            <w:r w:rsidR="00F1585C">
              <w:rPr>
                <w:rFonts w:ascii="Arial" w:hAnsi="Arial" w:cs="Arial"/>
              </w:rPr>
              <w:t>business transactions</w:t>
            </w:r>
          </w:p>
          <w:p w14:paraId="421D1BCC" w14:textId="77777777" w:rsidR="00FB2B17" w:rsidRDefault="00FB2B17" w:rsidP="00FB2B1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count/management</w:t>
            </w:r>
          </w:p>
          <w:p w14:paraId="71C02FEE" w14:textId="77777777" w:rsidR="00FB2B17" w:rsidRDefault="00FB2B17" w:rsidP="00FB2B1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customer satisfaction </w:t>
            </w:r>
          </w:p>
          <w:p w14:paraId="74FBC0F5" w14:textId="77777777" w:rsidR="0065586E" w:rsidRPr="0065586E" w:rsidRDefault="00FB2B17" w:rsidP="0065586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Maintaining a neat and tidy work environment</w:t>
            </w:r>
          </w:p>
        </w:tc>
      </w:tr>
    </w:tbl>
    <w:sdt>
      <w:sdtPr>
        <w:alias w:val="Education:"/>
        <w:tag w:val="Education:"/>
        <w:id w:val="-1908763273"/>
        <w:placeholder>
          <w:docPart w:val="075019DDA36540318EC8358E01001435"/>
        </w:placeholder>
        <w:temporary/>
        <w:showingPlcHdr/>
        <w15:appearance w15:val="hidden"/>
      </w:sdtPr>
      <w:sdtEndPr/>
      <w:sdtContent>
        <w:p w14:paraId="52760C7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109A8AF" w14:textId="77777777" w:rsidTr="00D66A52">
        <w:tc>
          <w:tcPr>
            <w:tcW w:w="9355" w:type="dxa"/>
          </w:tcPr>
          <w:p w14:paraId="15C9D2AE" w14:textId="77777777" w:rsidR="001D0BF1" w:rsidRPr="001165B7" w:rsidRDefault="00E7129D" w:rsidP="001D0BF1">
            <w:pPr>
              <w:pStyle w:val="Heading3"/>
              <w:contextualSpacing w:val="0"/>
              <w:outlineLvl w:val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january 2011 </w:t>
            </w:r>
            <w:r w:rsidRPr="001165B7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1165B7" w:rsidRPr="001165B7">
              <w:rPr>
                <w:rFonts w:ascii="Arial" w:hAnsi="Arial" w:cs="Arial"/>
              </w:rPr>
              <w:t>december</w:t>
            </w:r>
            <w:r w:rsidR="001D0BF1" w:rsidRPr="001165B7">
              <w:rPr>
                <w:rFonts w:ascii="Arial" w:hAnsi="Arial" w:cs="Arial"/>
              </w:rPr>
              <w:t xml:space="preserve"> </w:t>
            </w:r>
            <w:r w:rsidR="001165B7" w:rsidRPr="001165B7">
              <w:rPr>
                <w:rFonts w:ascii="Arial" w:hAnsi="Arial" w:cs="Arial"/>
              </w:rPr>
              <w:t>2016</w:t>
            </w:r>
          </w:p>
          <w:p w14:paraId="7AA42AAF" w14:textId="77777777" w:rsidR="001D0BF1" w:rsidRPr="001165B7" w:rsidRDefault="001165B7" w:rsidP="001D0BF1">
            <w:pPr>
              <w:pStyle w:val="Heading2"/>
              <w:contextualSpacing w:val="0"/>
              <w:outlineLvl w:val="1"/>
              <w:rPr>
                <w:rFonts w:ascii="Arial" w:hAnsi="Arial" w:cs="Arial"/>
              </w:rPr>
            </w:pPr>
            <w:r w:rsidRPr="004978C4">
              <w:rPr>
                <w:rFonts w:ascii="Arial" w:hAnsi="Arial" w:cs="Arial"/>
                <w:color w:val="auto"/>
              </w:rPr>
              <w:t>year 12 hsc</w:t>
            </w:r>
            <w:r w:rsidR="001D0BF1" w:rsidRPr="004978C4">
              <w:rPr>
                <w:rFonts w:ascii="Arial" w:hAnsi="Arial" w:cs="Arial"/>
                <w:color w:val="auto"/>
              </w:rPr>
              <w:t xml:space="preserve">, </w:t>
            </w:r>
            <w:r w:rsidRPr="001165B7">
              <w:rPr>
                <w:rStyle w:val="SubtleReference"/>
                <w:rFonts w:ascii="Arial" w:hAnsi="Arial" w:cs="Arial"/>
              </w:rPr>
              <w:t>fairvale high school</w:t>
            </w:r>
          </w:p>
          <w:p w14:paraId="070674BD" w14:textId="77777777" w:rsidR="00344F7C" w:rsidRDefault="00FB2B17" w:rsidP="007538DC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Awards: </w:t>
            </w:r>
          </w:p>
          <w:p w14:paraId="1DB91F33" w14:textId="77777777" w:rsidR="007538DC" w:rsidRPr="00344F7C" w:rsidRDefault="001165B7" w:rsidP="00344F7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344F7C">
              <w:rPr>
                <w:rFonts w:ascii="Arial" w:hAnsi="Arial" w:cs="Arial"/>
              </w:rPr>
              <w:t>Caltex All-Rounder Award 2016</w:t>
            </w:r>
          </w:p>
          <w:p w14:paraId="61EEA544" w14:textId="77777777" w:rsidR="00344F7C" w:rsidRDefault="001165B7" w:rsidP="007538DC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Achievement: </w:t>
            </w:r>
          </w:p>
          <w:p w14:paraId="1B471552" w14:textId="77777777" w:rsidR="001165B7" w:rsidRPr="00344F7C" w:rsidRDefault="001165B7" w:rsidP="00344F7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344F7C">
              <w:rPr>
                <w:rFonts w:ascii="Arial" w:hAnsi="Arial" w:cs="Arial"/>
              </w:rPr>
              <w:t>84.90 ATAR</w:t>
            </w:r>
          </w:p>
        </w:tc>
      </w:tr>
      <w:tr w:rsidR="00F61DF9" w:rsidRPr="00CF1A49" w14:paraId="7F14094B" w14:textId="77777777" w:rsidTr="00F61DF9">
        <w:tc>
          <w:tcPr>
            <w:tcW w:w="9355" w:type="dxa"/>
            <w:tcMar>
              <w:top w:w="216" w:type="dxa"/>
            </w:tcMar>
          </w:tcPr>
          <w:p w14:paraId="3A98F666" w14:textId="77777777" w:rsidR="00F61DF9" w:rsidRPr="001165B7" w:rsidRDefault="001165B7" w:rsidP="00F61DF9">
            <w:pPr>
              <w:pStyle w:val="Heading3"/>
              <w:contextualSpacing w:val="0"/>
              <w:outlineLvl w:val="2"/>
              <w:rPr>
                <w:rFonts w:ascii="Arial" w:hAnsi="Arial" w:cs="Arial"/>
              </w:rPr>
            </w:pPr>
            <w:r w:rsidRPr="001165B7">
              <w:rPr>
                <w:rFonts w:ascii="Arial" w:hAnsi="Arial" w:cs="Arial"/>
              </w:rPr>
              <w:t>february</w:t>
            </w:r>
            <w:r w:rsidR="00F61DF9" w:rsidRPr="001165B7">
              <w:rPr>
                <w:rFonts w:ascii="Arial" w:hAnsi="Arial" w:cs="Arial"/>
              </w:rPr>
              <w:t xml:space="preserve"> </w:t>
            </w:r>
            <w:r w:rsidRPr="001165B7">
              <w:rPr>
                <w:rFonts w:ascii="Arial" w:hAnsi="Arial" w:cs="Arial"/>
              </w:rPr>
              <w:t>2017 – currently</w:t>
            </w:r>
          </w:p>
          <w:p w14:paraId="19318312" w14:textId="77777777" w:rsidR="00F61DF9" w:rsidRPr="001165B7" w:rsidRDefault="001165B7" w:rsidP="00F61DF9">
            <w:pPr>
              <w:pStyle w:val="Heading2"/>
              <w:contextualSpacing w:val="0"/>
              <w:outlineLvl w:val="1"/>
              <w:rPr>
                <w:rFonts w:ascii="Arial" w:hAnsi="Arial" w:cs="Arial"/>
              </w:rPr>
            </w:pPr>
            <w:r w:rsidRPr="004978C4">
              <w:rPr>
                <w:rFonts w:ascii="Arial" w:hAnsi="Arial" w:cs="Arial"/>
                <w:color w:val="auto"/>
              </w:rPr>
              <w:t>bachelor of engineering – bioinformatics engineering</w:t>
            </w:r>
            <w:r w:rsidR="00F61DF9" w:rsidRPr="004978C4">
              <w:rPr>
                <w:rFonts w:ascii="Arial" w:hAnsi="Arial" w:cs="Arial"/>
                <w:color w:val="747474" w:themeColor="background2" w:themeShade="80"/>
              </w:rPr>
              <w:t xml:space="preserve">, </w:t>
            </w:r>
            <w:r w:rsidRPr="001165B7">
              <w:rPr>
                <w:rStyle w:val="SubtleReference"/>
                <w:rFonts w:ascii="Arial" w:hAnsi="Arial" w:cs="Arial"/>
              </w:rPr>
              <w:t>unsw</w:t>
            </w:r>
          </w:p>
          <w:p w14:paraId="1B7DFF1E" w14:textId="77777777" w:rsidR="00E7129D" w:rsidRDefault="001165B7" w:rsidP="00F61DF9">
            <w:pPr>
              <w:rPr>
                <w:rFonts w:ascii="Arial" w:hAnsi="Arial" w:cs="Arial"/>
              </w:rPr>
            </w:pPr>
            <w:r w:rsidRPr="001165B7">
              <w:rPr>
                <w:rFonts w:ascii="Arial" w:hAnsi="Arial" w:cs="Arial"/>
              </w:rPr>
              <w:t>Focus</w:t>
            </w:r>
            <w:r w:rsidR="00FB2B17">
              <w:rPr>
                <w:rFonts w:ascii="Arial" w:hAnsi="Arial" w:cs="Arial"/>
              </w:rPr>
              <w:t>:</w:t>
            </w:r>
            <w:r w:rsidRPr="001165B7">
              <w:rPr>
                <w:rFonts w:ascii="Arial" w:hAnsi="Arial" w:cs="Arial"/>
              </w:rPr>
              <w:t xml:space="preserve"> </w:t>
            </w:r>
            <w:r w:rsidR="00FB2B17">
              <w:rPr>
                <w:rFonts w:ascii="Arial" w:hAnsi="Arial" w:cs="Arial"/>
              </w:rPr>
              <w:t>C</w:t>
            </w:r>
            <w:r w:rsidRPr="001165B7">
              <w:rPr>
                <w:rFonts w:ascii="Arial" w:hAnsi="Arial" w:cs="Arial"/>
              </w:rPr>
              <w:t>omputer science and biology.</w:t>
            </w:r>
          </w:p>
          <w:p w14:paraId="4BB0D081" w14:textId="77777777" w:rsidR="00344F7C" w:rsidRDefault="00E7129D" w:rsidP="00F61D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Achievement: </w:t>
            </w:r>
          </w:p>
          <w:p w14:paraId="593BBDF4" w14:textId="2DEDB8FE" w:rsidR="00E7129D" w:rsidRDefault="00E7129D" w:rsidP="00344F7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344F7C">
              <w:rPr>
                <w:rFonts w:ascii="Arial" w:hAnsi="Arial" w:cs="Arial"/>
              </w:rPr>
              <w:t xml:space="preserve">COMP1511 (Introduction to Programming) </w:t>
            </w:r>
          </w:p>
          <w:p w14:paraId="3B58463B" w14:textId="13DEAFC2" w:rsidR="004978C4" w:rsidRPr="00344F7C" w:rsidRDefault="004978C4" w:rsidP="00344F7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COMP1531 (Software Engineering Fundamentals) </w:t>
            </w:r>
          </w:p>
          <w:p w14:paraId="7C0A8B00" w14:textId="610963E4" w:rsidR="00344F7C" w:rsidRDefault="00344F7C" w:rsidP="00344F7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344F7C">
              <w:rPr>
                <w:rFonts w:ascii="Arial" w:hAnsi="Arial" w:cs="Arial"/>
              </w:rPr>
              <w:t>COMP2041 (Software Construction)</w:t>
            </w:r>
          </w:p>
          <w:p w14:paraId="63F3125B" w14:textId="404A076E" w:rsidR="004978C4" w:rsidRPr="00344F7C" w:rsidRDefault="004978C4" w:rsidP="00344F7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COMP2521 (Data Structure and Algorithms) </w:t>
            </w:r>
          </w:p>
        </w:tc>
      </w:tr>
    </w:tbl>
    <w:p w14:paraId="3EB57317" w14:textId="77777777" w:rsidR="009261C2" w:rsidRDefault="00E7129D" w:rsidP="009261C2">
      <w:pPr>
        <w:pStyle w:val="Heading1"/>
      </w:pPr>
      <w:r>
        <w:lastRenderedPageBreak/>
        <w:t>Skills</w:t>
      </w:r>
    </w:p>
    <w:tbl>
      <w:tblPr>
        <w:tblW w:w="88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4732"/>
        <w:gridCol w:w="1501"/>
      </w:tblGrid>
      <w:tr w:rsidR="00E7129D" w:rsidRPr="00E7129D" w14:paraId="61AC3D58" w14:textId="77777777" w:rsidTr="0097418A">
        <w:trPr>
          <w:trHeight w:val="344"/>
        </w:trPr>
        <w:tc>
          <w:tcPr>
            <w:tcW w:w="2654" w:type="dxa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20D021C" w14:textId="77777777" w:rsidR="00E7129D" w:rsidRPr="00E7129D" w:rsidRDefault="00E7129D" w:rsidP="00344F7C">
            <w:pPr>
              <w:jc w:val="center"/>
              <w:rPr>
                <w:rFonts w:ascii="Arial" w:eastAsia="Times New Roman" w:hAnsi="Arial" w:cs="Arial"/>
                <w:color w:val="333333"/>
                <w:lang w:val="en-AU" w:eastAsia="en-AU"/>
              </w:rPr>
            </w:pPr>
            <w:r w:rsidRPr="00E7129D">
              <w:rPr>
                <w:rFonts w:ascii="Arial" w:eastAsia="Times New Roman" w:hAnsi="Arial" w:cs="Arial"/>
                <w:b/>
                <w:bCs/>
                <w:color w:val="333333"/>
                <w:lang w:val="en-AU" w:eastAsia="en-AU"/>
              </w:rPr>
              <w:t>Area of Computing</w:t>
            </w:r>
          </w:p>
        </w:tc>
        <w:tc>
          <w:tcPr>
            <w:tcW w:w="4732" w:type="dxa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816D452" w14:textId="77777777" w:rsidR="00E7129D" w:rsidRPr="00E7129D" w:rsidRDefault="00E7129D" w:rsidP="00344F7C">
            <w:pPr>
              <w:jc w:val="center"/>
              <w:rPr>
                <w:rFonts w:ascii="Arial" w:eastAsia="Times New Roman" w:hAnsi="Arial" w:cs="Arial"/>
                <w:color w:val="333333"/>
                <w:lang w:val="en-AU" w:eastAsia="en-AU"/>
              </w:rPr>
            </w:pPr>
            <w:r w:rsidRPr="00E7129D">
              <w:rPr>
                <w:rFonts w:ascii="Arial" w:eastAsia="Times New Roman" w:hAnsi="Arial" w:cs="Arial"/>
                <w:b/>
                <w:bCs/>
                <w:color w:val="333333"/>
                <w:lang w:val="en-AU" w:eastAsia="en-AU"/>
              </w:rPr>
              <w:t>Skills and Length of Experience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EDC3A0F" w14:textId="77777777" w:rsidR="00E7129D" w:rsidRPr="00E7129D" w:rsidRDefault="00E7129D" w:rsidP="00344F7C">
            <w:pPr>
              <w:jc w:val="center"/>
              <w:rPr>
                <w:rFonts w:ascii="Arial" w:eastAsia="Times New Roman" w:hAnsi="Arial" w:cs="Arial"/>
                <w:color w:val="333333"/>
                <w:lang w:val="en-AU" w:eastAsia="en-AU"/>
              </w:rPr>
            </w:pPr>
            <w:r w:rsidRPr="00E7129D">
              <w:rPr>
                <w:rFonts w:ascii="Arial" w:eastAsia="Times New Roman" w:hAnsi="Arial" w:cs="Arial"/>
                <w:b/>
                <w:bCs/>
                <w:color w:val="333333"/>
                <w:lang w:val="en-AU" w:eastAsia="en-AU"/>
              </w:rPr>
              <w:t>Level Skill</w:t>
            </w:r>
          </w:p>
        </w:tc>
      </w:tr>
      <w:tr w:rsidR="00E7129D" w:rsidRPr="00E7129D" w14:paraId="7A1C0CA8" w14:textId="77777777" w:rsidTr="0097418A">
        <w:trPr>
          <w:trHeight w:val="1014"/>
        </w:trPr>
        <w:tc>
          <w:tcPr>
            <w:tcW w:w="2654" w:type="dxa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7BA4864" w14:textId="77777777" w:rsidR="00E7129D" w:rsidRPr="00E7129D" w:rsidRDefault="00E7129D" w:rsidP="00344F7C">
            <w:pPr>
              <w:jc w:val="center"/>
              <w:rPr>
                <w:rFonts w:ascii="Arial" w:eastAsia="Times New Roman" w:hAnsi="Arial" w:cs="Arial"/>
                <w:color w:val="333333"/>
                <w:lang w:val="en-AU" w:eastAsia="en-AU"/>
              </w:rPr>
            </w:pPr>
            <w:r w:rsidRPr="00E7129D">
              <w:rPr>
                <w:rFonts w:ascii="Arial" w:eastAsia="Times New Roman" w:hAnsi="Arial" w:cs="Arial"/>
                <w:b/>
                <w:bCs/>
                <w:color w:val="333333"/>
                <w:lang w:val="en-AU" w:eastAsia="en-AU"/>
              </w:rPr>
              <w:t>Languages</w:t>
            </w:r>
          </w:p>
        </w:tc>
        <w:tc>
          <w:tcPr>
            <w:tcW w:w="4732" w:type="dxa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077DBA0" w14:textId="2E123EF8" w:rsidR="00E7129D" w:rsidRPr="00E7129D" w:rsidRDefault="00E7129D" w:rsidP="00344F7C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 w:rsidRPr="00E7129D"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C</w:t>
            </w:r>
            <w:r w:rsidR="00C60C55"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++</w:t>
            </w:r>
          </w:p>
          <w:p w14:paraId="013164EB" w14:textId="5CD99AB5" w:rsidR="00E7129D" w:rsidRPr="00E7129D" w:rsidRDefault="002E40D3" w:rsidP="00344F7C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Python</w:t>
            </w:r>
          </w:p>
          <w:p w14:paraId="2B7C55F9" w14:textId="3DFECDFE" w:rsidR="00E7129D" w:rsidRDefault="002E40D3" w:rsidP="00344F7C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JavaScript</w:t>
            </w:r>
          </w:p>
          <w:p w14:paraId="1F84E6DE" w14:textId="77777777" w:rsidR="004D5342" w:rsidRDefault="004D5342" w:rsidP="00344F7C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HTML and CSS</w:t>
            </w:r>
          </w:p>
          <w:p w14:paraId="5EF92C0A" w14:textId="1533041E" w:rsidR="005813AB" w:rsidRPr="00E7129D" w:rsidRDefault="005813AB" w:rsidP="00344F7C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SQL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81B5CF8" w14:textId="77777777" w:rsidR="00E7129D" w:rsidRPr="00E7129D" w:rsidRDefault="00E7129D" w:rsidP="00344F7C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 w:rsidRPr="00C67894"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Intermediate</w:t>
            </w:r>
          </w:p>
          <w:p w14:paraId="6CCA5328" w14:textId="068F11D6" w:rsidR="00E7129D" w:rsidRPr="00C67894" w:rsidRDefault="002E40D3" w:rsidP="00344F7C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Intermediate</w:t>
            </w:r>
          </w:p>
          <w:p w14:paraId="69BAEEFF" w14:textId="24F0112C" w:rsidR="00344F7C" w:rsidRDefault="002E40D3" w:rsidP="00344F7C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Basic</w:t>
            </w:r>
          </w:p>
          <w:p w14:paraId="486C86AF" w14:textId="77777777" w:rsidR="004D5342" w:rsidRDefault="004D5342" w:rsidP="00344F7C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Basic</w:t>
            </w:r>
          </w:p>
          <w:p w14:paraId="28E52729" w14:textId="1CD6C015" w:rsidR="005813AB" w:rsidRPr="00E7129D" w:rsidRDefault="00ED7CD5" w:rsidP="00344F7C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Intermediate</w:t>
            </w:r>
          </w:p>
        </w:tc>
      </w:tr>
      <w:tr w:rsidR="00E7129D" w:rsidRPr="00E7129D" w14:paraId="7D77E0D4" w14:textId="77777777" w:rsidTr="0097418A">
        <w:trPr>
          <w:trHeight w:val="27"/>
        </w:trPr>
        <w:tc>
          <w:tcPr>
            <w:tcW w:w="2654" w:type="dxa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11E9526" w14:textId="500272F1" w:rsidR="00E7129D" w:rsidRPr="0097418A" w:rsidRDefault="0097418A" w:rsidP="00344F7C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en-AU" w:eastAsia="en-AU"/>
              </w:rPr>
            </w:pPr>
            <w:r w:rsidRPr="0097418A">
              <w:rPr>
                <w:rFonts w:ascii="Arial" w:eastAsia="Times New Roman" w:hAnsi="Arial" w:cs="Arial"/>
                <w:b/>
                <w:bCs/>
                <w:color w:val="333333"/>
                <w:lang w:val="en-AU" w:eastAsia="en-AU"/>
              </w:rPr>
              <w:t xml:space="preserve">Scripting </w:t>
            </w:r>
          </w:p>
        </w:tc>
        <w:tc>
          <w:tcPr>
            <w:tcW w:w="4732" w:type="dxa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0BB2404A" w14:textId="77777777" w:rsidR="00E7129D" w:rsidRDefault="0097418A" w:rsidP="0097418A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Shell</w:t>
            </w:r>
          </w:p>
          <w:p w14:paraId="2911AD41" w14:textId="77777777" w:rsidR="0097418A" w:rsidRDefault="0097418A" w:rsidP="0097418A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Perl</w:t>
            </w:r>
          </w:p>
          <w:p w14:paraId="6FA51D56" w14:textId="448A3263" w:rsidR="00654FEC" w:rsidRPr="00E7129D" w:rsidRDefault="00654FEC" w:rsidP="0097418A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C636DCB" w14:textId="74A37B1D" w:rsidR="00E7129D" w:rsidRPr="00E7129D" w:rsidRDefault="0097418A" w:rsidP="00E7129D">
            <w:pP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Intermediate</w:t>
            </w:r>
          </w:p>
        </w:tc>
      </w:tr>
      <w:tr w:rsidR="0097418A" w:rsidRPr="00E7129D" w14:paraId="158887D2" w14:textId="77777777" w:rsidTr="0097418A">
        <w:trPr>
          <w:trHeight w:val="27"/>
        </w:trPr>
        <w:tc>
          <w:tcPr>
            <w:tcW w:w="2654" w:type="dxa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416C9BFF" w14:textId="61EEA462" w:rsidR="0097418A" w:rsidRPr="00E7129D" w:rsidRDefault="0097418A" w:rsidP="0097418A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en-AU" w:eastAsia="en-AU"/>
              </w:rPr>
            </w:pPr>
            <w:r w:rsidRPr="00E7129D">
              <w:rPr>
                <w:rFonts w:ascii="Arial" w:eastAsia="Times New Roman" w:hAnsi="Arial" w:cs="Arial"/>
                <w:b/>
                <w:bCs/>
                <w:color w:val="333333"/>
                <w:lang w:val="en-AU" w:eastAsia="en-AU"/>
              </w:rPr>
              <w:t>Operating Systems</w:t>
            </w:r>
          </w:p>
        </w:tc>
        <w:tc>
          <w:tcPr>
            <w:tcW w:w="4732" w:type="dxa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196C8D9F" w14:textId="38A5EAA5" w:rsidR="0097418A" w:rsidRPr="00E7129D" w:rsidRDefault="0097418A" w:rsidP="0097418A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 w:rsidRPr="00E7129D"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 xml:space="preserve">Unix/Linux </w:t>
            </w:r>
          </w:p>
          <w:p w14:paraId="7EA96910" w14:textId="77777777" w:rsidR="0097418A" w:rsidRPr="00E7129D" w:rsidRDefault="0097418A" w:rsidP="0097418A">
            <w:pPr>
              <w:jc w:val="center"/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44308C70" w14:textId="58AACCD3" w:rsidR="0097418A" w:rsidRPr="00C67894" w:rsidRDefault="0097418A" w:rsidP="0097418A">
            <w:pPr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</w:pPr>
            <w:r w:rsidRPr="00C67894">
              <w:rPr>
                <w:rFonts w:ascii="Arial" w:eastAsia="Times New Roman" w:hAnsi="Arial" w:cs="Arial"/>
                <w:color w:val="747474" w:themeColor="background2" w:themeShade="80"/>
                <w:lang w:val="en-AU" w:eastAsia="en-AU"/>
              </w:rPr>
              <w:t>Intermediate</w:t>
            </w:r>
          </w:p>
        </w:tc>
      </w:tr>
    </w:tbl>
    <w:p w14:paraId="7AF92E48" w14:textId="77777777" w:rsidR="00C67894" w:rsidRDefault="00C67894" w:rsidP="009261C2">
      <w:pPr>
        <w:rPr>
          <w:rFonts w:ascii="Arial" w:hAnsi="Arial" w:cs="Arial"/>
          <w:b/>
          <w:color w:val="auto"/>
        </w:rPr>
      </w:pPr>
    </w:p>
    <w:p w14:paraId="4471775E" w14:textId="77777777" w:rsidR="00EE104E" w:rsidRDefault="00EE104E" w:rsidP="009261C2">
      <w:pPr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Teamwork</w:t>
      </w:r>
    </w:p>
    <w:p w14:paraId="4FFD2AB0" w14:textId="77777777" w:rsidR="00EE104E" w:rsidRPr="00C67894" w:rsidRDefault="00C67894" w:rsidP="009261C2">
      <w:pPr>
        <w:rPr>
          <w:rFonts w:ascii="Arial" w:hAnsi="Arial" w:cs="Arial"/>
          <w:color w:val="747474" w:themeColor="background2" w:themeShade="80"/>
        </w:rPr>
      </w:pPr>
      <w:r w:rsidRPr="00C67894">
        <w:rPr>
          <w:rFonts w:ascii="Arial" w:hAnsi="Arial" w:cs="Arial"/>
          <w:color w:val="747474" w:themeColor="background2" w:themeShade="80"/>
        </w:rPr>
        <w:t xml:space="preserve">Able to effectively work together with a range of co-workers from diverse backgrounds </w:t>
      </w:r>
      <w:proofErr w:type="gramStart"/>
      <w:r w:rsidRPr="00C67894">
        <w:rPr>
          <w:rFonts w:ascii="Arial" w:hAnsi="Arial" w:cs="Arial"/>
          <w:color w:val="747474" w:themeColor="background2" w:themeShade="80"/>
        </w:rPr>
        <w:t>in order to</w:t>
      </w:r>
      <w:proofErr w:type="gramEnd"/>
      <w:r w:rsidRPr="00C67894">
        <w:rPr>
          <w:rFonts w:ascii="Arial" w:hAnsi="Arial" w:cs="Arial"/>
          <w:color w:val="747474" w:themeColor="background2" w:themeShade="80"/>
        </w:rPr>
        <w:t xml:space="preserve"> ensure gross satisfactory work performance. This is demonstrated through my extracurriculars and work experience. </w:t>
      </w:r>
    </w:p>
    <w:p w14:paraId="3E5B7E1A" w14:textId="77777777" w:rsidR="00EE104E" w:rsidRDefault="00EE104E" w:rsidP="009261C2">
      <w:pPr>
        <w:rPr>
          <w:rFonts w:ascii="Arial" w:hAnsi="Arial" w:cs="Arial"/>
          <w:b/>
          <w:color w:val="auto"/>
        </w:rPr>
      </w:pPr>
    </w:p>
    <w:p w14:paraId="57016EF4" w14:textId="77777777" w:rsidR="00EE104E" w:rsidRDefault="00EE104E" w:rsidP="009261C2">
      <w:pPr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Problem Solving</w:t>
      </w:r>
    </w:p>
    <w:p w14:paraId="6D0A79BA" w14:textId="77777777" w:rsidR="00EE104E" w:rsidRPr="00C67894" w:rsidRDefault="00EE104E" w:rsidP="009261C2">
      <w:pPr>
        <w:rPr>
          <w:rFonts w:ascii="Arial" w:hAnsi="Arial" w:cs="Arial"/>
          <w:color w:val="747474" w:themeColor="background2" w:themeShade="80"/>
        </w:rPr>
      </w:pPr>
      <w:r w:rsidRPr="00C67894">
        <w:rPr>
          <w:rFonts w:ascii="Arial" w:hAnsi="Arial" w:cs="Arial"/>
          <w:color w:val="747474" w:themeColor="background2" w:themeShade="80"/>
        </w:rPr>
        <w:t xml:space="preserve">Able to analyses and swiftly diffuse situations conveyed through my experience in the workforce and extracurriculars. </w:t>
      </w:r>
      <w:r w:rsidR="00344F7C" w:rsidRPr="00C67894">
        <w:rPr>
          <w:rFonts w:ascii="Arial" w:hAnsi="Arial" w:cs="Arial"/>
          <w:color w:val="747474" w:themeColor="background2" w:themeShade="80"/>
        </w:rPr>
        <w:t>In relation to the position, I am also able to analyze computer exercises and solve them adequately demonstrated through my Distinction in COMP1511.</w:t>
      </w:r>
    </w:p>
    <w:p w14:paraId="45ECD4C6" w14:textId="77777777" w:rsidR="00EE104E" w:rsidRDefault="00EE104E" w:rsidP="009261C2">
      <w:pPr>
        <w:rPr>
          <w:rFonts w:ascii="Arial" w:hAnsi="Arial" w:cs="Arial"/>
          <w:b/>
          <w:color w:val="auto"/>
        </w:rPr>
      </w:pPr>
    </w:p>
    <w:p w14:paraId="29AB81AE" w14:textId="77777777" w:rsidR="009261C2" w:rsidRPr="009261C2" w:rsidRDefault="009261C2" w:rsidP="009261C2">
      <w:pPr>
        <w:rPr>
          <w:rFonts w:ascii="Arial" w:hAnsi="Arial" w:cs="Arial"/>
          <w:b/>
          <w:color w:val="auto"/>
        </w:rPr>
      </w:pPr>
      <w:r w:rsidRPr="009261C2">
        <w:rPr>
          <w:rFonts w:ascii="Arial" w:hAnsi="Arial" w:cs="Arial"/>
          <w:b/>
          <w:color w:val="auto"/>
        </w:rPr>
        <w:t>Languages</w:t>
      </w:r>
    </w:p>
    <w:p w14:paraId="339AAA35" w14:textId="77777777" w:rsidR="009261C2" w:rsidRPr="009261C2" w:rsidRDefault="009261C2" w:rsidP="009261C2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9261C2">
        <w:rPr>
          <w:rFonts w:ascii="Arial" w:hAnsi="Arial" w:cs="Arial"/>
        </w:rPr>
        <w:t>Vietnamese: Fluent Oral</w:t>
      </w:r>
    </w:p>
    <w:p w14:paraId="4F807D5B" w14:textId="77777777" w:rsidR="009261C2" w:rsidRPr="009261C2" w:rsidRDefault="009261C2" w:rsidP="009261C2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9261C2">
        <w:rPr>
          <w:rFonts w:ascii="Arial" w:hAnsi="Arial" w:cs="Arial"/>
        </w:rPr>
        <w:t>English: Fluent oral and written</w:t>
      </w:r>
    </w:p>
    <w:p w14:paraId="0F55FE8D" w14:textId="77777777" w:rsidR="00AD782D" w:rsidRPr="00CF1A49" w:rsidRDefault="00675AC1" w:rsidP="009261C2">
      <w:pPr>
        <w:pStyle w:val="Heading1"/>
        <w:tabs>
          <w:tab w:val="left" w:pos="6135"/>
        </w:tabs>
      </w:pPr>
      <w:sdt>
        <w:sdtPr>
          <w:alias w:val="Activities:"/>
          <w:tag w:val="Activities:"/>
          <w:id w:val="1223332893"/>
          <w:placeholder>
            <w:docPart w:val="A1BF3A59F695450EB1B13A240F3E64A2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  <w:r w:rsidR="009261C2">
        <w:tab/>
      </w:r>
    </w:p>
    <w:p w14:paraId="71132FAD" w14:textId="77777777" w:rsidR="00FD3979" w:rsidRPr="00FD3979" w:rsidRDefault="00FD3979" w:rsidP="00FD3979">
      <w:pPr>
        <w:rPr>
          <w:rFonts w:ascii="Arial" w:hAnsi="Arial" w:cs="Arial"/>
        </w:rPr>
      </w:pPr>
      <w:proofErr w:type="spellStart"/>
      <w:r w:rsidRPr="00FD3979">
        <w:rPr>
          <w:rFonts w:ascii="Arial" w:hAnsi="Arial" w:cs="Arial"/>
          <w:b/>
        </w:rPr>
        <w:t>Cabramatta</w:t>
      </w:r>
      <w:proofErr w:type="spellEnd"/>
      <w:r w:rsidRPr="00FD3979">
        <w:rPr>
          <w:rFonts w:ascii="Arial" w:hAnsi="Arial" w:cs="Arial"/>
          <w:b/>
        </w:rPr>
        <w:t xml:space="preserve"> Moon Festival</w:t>
      </w:r>
      <w:r w:rsidRPr="00FD3979">
        <w:rPr>
          <w:rFonts w:ascii="Arial" w:hAnsi="Arial" w:cs="Arial"/>
        </w:rPr>
        <w:t xml:space="preserve"> </w:t>
      </w:r>
      <w:r w:rsidRPr="00FD3979">
        <w:rPr>
          <w:rFonts w:ascii="Arial" w:hAnsi="Arial" w:cs="Arial"/>
        </w:rPr>
        <w:tab/>
      </w:r>
      <w:r w:rsidRPr="00FD3979">
        <w:rPr>
          <w:rFonts w:ascii="Arial" w:hAnsi="Arial" w:cs="Arial"/>
        </w:rPr>
        <w:tab/>
      </w:r>
      <w:r w:rsidRPr="00FD3979">
        <w:rPr>
          <w:rFonts w:ascii="Arial" w:hAnsi="Arial" w:cs="Arial"/>
        </w:rPr>
        <w:tab/>
      </w:r>
      <w:r w:rsidRPr="00FD3979">
        <w:rPr>
          <w:rFonts w:ascii="Arial" w:hAnsi="Arial" w:cs="Arial"/>
        </w:rPr>
        <w:tab/>
      </w:r>
      <w:r w:rsidRPr="00FD3979">
        <w:rPr>
          <w:rFonts w:ascii="Arial" w:hAnsi="Arial" w:cs="Arial"/>
        </w:rPr>
        <w:tab/>
      </w:r>
      <w:r w:rsidRPr="00FD3979">
        <w:rPr>
          <w:rFonts w:ascii="Arial" w:hAnsi="Arial" w:cs="Arial"/>
        </w:rPr>
        <w:tab/>
      </w:r>
      <w:r w:rsidRPr="00FD3979">
        <w:rPr>
          <w:rFonts w:ascii="Arial" w:hAnsi="Arial" w:cs="Arial"/>
        </w:rPr>
        <w:tab/>
        <w:t xml:space="preserve">             2016 - </w:t>
      </w:r>
      <w:r>
        <w:rPr>
          <w:rFonts w:ascii="Arial" w:hAnsi="Arial" w:cs="Arial"/>
        </w:rPr>
        <w:t>2019</w:t>
      </w:r>
    </w:p>
    <w:p w14:paraId="0818F27E" w14:textId="77777777" w:rsidR="00FD3979" w:rsidRPr="00FD3979" w:rsidRDefault="00C167DF" w:rsidP="00FD3979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Maintenance of event equipment and facilities</w:t>
      </w:r>
      <w:r w:rsidR="00FD3979" w:rsidRPr="00FD3979">
        <w:rPr>
          <w:rFonts w:ascii="Arial" w:hAnsi="Arial" w:cs="Arial"/>
        </w:rPr>
        <w:t xml:space="preserve"> </w:t>
      </w:r>
    </w:p>
    <w:p w14:paraId="401B7BF4" w14:textId="77777777" w:rsidR="00FD3979" w:rsidRPr="00FD3979" w:rsidRDefault="00FD3979" w:rsidP="00FD3979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</w:rPr>
      </w:pPr>
      <w:r w:rsidRPr="00FD3979">
        <w:rPr>
          <w:rFonts w:ascii="Arial" w:hAnsi="Arial" w:cs="Arial"/>
        </w:rPr>
        <w:t>Assisted management of volunteers</w:t>
      </w:r>
    </w:p>
    <w:p w14:paraId="796F119C" w14:textId="77777777" w:rsidR="00FD3979" w:rsidRPr="00FD3979" w:rsidRDefault="00FD3979" w:rsidP="00FD3979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</w:rPr>
      </w:pPr>
      <w:r w:rsidRPr="00FD3979">
        <w:rPr>
          <w:rFonts w:ascii="Arial" w:hAnsi="Arial" w:cs="Arial"/>
        </w:rPr>
        <w:t xml:space="preserve">Coordinated and </w:t>
      </w:r>
      <w:r w:rsidR="00C167DF">
        <w:rPr>
          <w:rFonts w:ascii="Arial" w:hAnsi="Arial" w:cs="Arial"/>
        </w:rPr>
        <w:t>assisted sales</w:t>
      </w:r>
    </w:p>
    <w:p w14:paraId="350382F0" w14:textId="77777777" w:rsidR="00FD3979" w:rsidRPr="00FD3979" w:rsidRDefault="00FD3979" w:rsidP="00FD3979">
      <w:pPr>
        <w:rPr>
          <w:rFonts w:ascii="Arial" w:hAnsi="Arial" w:cs="Arial"/>
        </w:rPr>
      </w:pPr>
      <w:r w:rsidRPr="00FD3979">
        <w:rPr>
          <w:rFonts w:ascii="Arial" w:hAnsi="Arial" w:cs="Arial"/>
          <w:b/>
        </w:rPr>
        <w:t>Bring it on! Youth Festival</w:t>
      </w:r>
      <w:r w:rsidRPr="00FD3979">
        <w:rPr>
          <w:rFonts w:ascii="Arial" w:hAnsi="Arial" w:cs="Arial"/>
          <w:i/>
        </w:rPr>
        <w:t xml:space="preserve">          </w:t>
      </w:r>
      <w:r w:rsidRPr="00FD3979">
        <w:rPr>
          <w:rFonts w:ascii="Arial" w:hAnsi="Arial" w:cs="Arial"/>
        </w:rPr>
        <w:tab/>
      </w:r>
      <w:r w:rsidRPr="00FD3979">
        <w:rPr>
          <w:rFonts w:ascii="Arial" w:hAnsi="Arial" w:cs="Arial"/>
        </w:rPr>
        <w:tab/>
      </w:r>
      <w:r w:rsidRPr="00FD3979">
        <w:rPr>
          <w:rFonts w:ascii="Arial" w:hAnsi="Arial" w:cs="Arial"/>
        </w:rPr>
        <w:tab/>
      </w:r>
      <w:r w:rsidRPr="00FD3979">
        <w:rPr>
          <w:rFonts w:ascii="Arial" w:hAnsi="Arial" w:cs="Arial"/>
        </w:rPr>
        <w:tab/>
      </w:r>
      <w:r w:rsidRPr="00FD3979">
        <w:rPr>
          <w:rFonts w:ascii="Arial" w:hAnsi="Arial" w:cs="Arial"/>
        </w:rPr>
        <w:tab/>
      </w:r>
      <w:r w:rsidRPr="00FD3979">
        <w:rPr>
          <w:rFonts w:ascii="Arial" w:hAnsi="Arial" w:cs="Arial"/>
        </w:rPr>
        <w:tab/>
        <w:t xml:space="preserve">              2016 - 201</w:t>
      </w:r>
      <w:r>
        <w:rPr>
          <w:rFonts w:ascii="Arial" w:hAnsi="Arial" w:cs="Arial"/>
        </w:rPr>
        <w:t>9</w:t>
      </w:r>
    </w:p>
    <w:p w14:paraId="62C2EF00" w14:textId="77777777" w:rsidR="00FD3979" w:rsidRPr="00FD3979" w:rsidRDefault="00FD3979" w:rsidP="00FD3979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</w:rPr>
      </w:pPr>
      <w:r w:rsidRPr="00FD3979">
        <w:rPr>
          <w:rFonts w:ascii="Arial" w:hAnsi="Arial" w:cs="Arial"/>
        </w:rPr>
        <w:t xml:space="preserve">Logistic support </w:t>
      </w:r>
      <w:r w:rsidR="00C167DF">
        <w:rPr>
          <w:rFonts w:ascii="Arial" w:hAnsi="Arial" w:cs="Arial"/>
        </w:rPr>
        <w:t>to ensure smooth running of the event</w:t>
      </w:r>
    </w:p>
    <w:p w14:paraId="6B57CD95" w14:textId="77777777" w:rsidR="00FD3979" w:rsidRPr="00FD3979" w:rsidRDefault="00FD3979" w:rsidP="00FD3979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</w:rPr>
      </w:pPr>
      <w:r w:rsidRPr="00FD3979">
        <w:rPr>
          <w:rFonts w:ascii="Arial" w:hAnsi="Arial" w:cs="Arial"/>
        </w:rPr>
        <w:t>Provided positive customer service</w:t>
      </w:r>
    </w:p>
    <w:p w14:paraId="2276AD44" w14:textId="77777777" w:rsidR="00FD3979" w:rsidRPr="00FD3979" w:rsidRDefault="00C167DF" w:rsidP="00FD3979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Assisted in setting up the event equipment and facilities </w:t>
      </w:r>
    </w:p>
    <w:p w14:paraId="3DE1BEFA" w14:textId="77777777" w:rsidR="001165B7" w:rsidRDefault="001165B7">
      <w:pPr>
        <w:pStyle w:val="Heading1"/>
      </w:pPr>
      <w:r>
        <w:t>Referees</w:t>
      </w:r>
    </w:p>
    <w:p w14:paraId="18685C48" w14:textId="77777777" w:rsidR="001165B7" w:rsidRPr="001165B7" w:rsidRDefault="001165B7" w:rsidP="001165B7">
      <w:pPr>
        <w:rPr>
          <w:rFonts w:ascii="Arial" w:hAnsi="Arial" w:cs="Arial"/>
        </w:rPr>
      </w:pPr>
      <w:r w:rsidRPr="001165B7">
        <w:rPr>
          <w:rFonts w:ascii="Arial" w:hAnsi="Arial" w:cs="Arial"/>
        </w:rPr>
        <w:t>Professional and academic referees available on request.</w:t>
      </w:r>
    </w:p>
    <w:sectPr w:rsidR="001165B7" w:rsidRPr="001165B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2EC95" w14:textId="77777777" w:rsidR="00675AC1" w:rsidRDefault="00675AC1" w:rsidP="0068194B">
      <w:r>
        <w:separator/>
      </w:r>
    </w:p>
    <w:p w14:paraId="026AD01F" w14:textId="77777777" w:rsidR="00675AC1" w:rsidRDefault="00675AC1"/>
    <w:p w14:paraId="56BEED62" w14:textId="77777777" w:rsidR="00675AC1" w:rsidRDefault="00675AC1"/>
  </w:endnote>
  <w:endnote w:type="continuationSeparator" w:id="0">
    <w:p w14:paraId="70569CAB" w14:textId="77777777" w:rsidR="00675AC1" w:rsidRDefault="00675AC1" w:rsidP="0068194B">
      <w:r>
        <w:continuationSeparator/>
      </w:r>
    </w:p>
    <w:p w14:paraId="45C551B8" w14:textId="77777777" w:rsidR="00675AC1" w:rsidRDefault="00675AC1"/>
    <w:p w14:paraId="3DDCD497" w14:textId="77777777" w:rsidR="00675AC1" w:rsidRDefault="00675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28BB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D02D5" w14:textId="77777777" w:rsidR="00675AC1" w:rsidRDefault="00675AC1" w:rsidP="0068194B">
      <w:r>
        <w:separator/>
      </w:r>
    </w:p>
    <w:p w14:paraId="5C12819D" w14:textId="77777777" w:rsidR="00675AC1" w:rsidRDefault="00675AC1"/>
    <w:p w14:paraId="4D0354E0" w14:textId="77777777" w:rsidR="00675AC1" w:rsidRDefault="00675AC1"/>
  </w:footnote>
  <w:footnote w:type="continuationSeparator" w:id="0">
    <w:p w14:paraId="7A9F7E2E" w14:textId="77777777" w:rsidR="00675AC1" w:rsidRDefault="00675AC1" w:rsidP="0068194B">
      <w:r>
        <w:continuationSeparator/>
      </w:r>
    </w:p>
    <w:p w14:paraId="53B89F39" w14:textId="77777777" w:rsidR="00675AC1" w:rsidRDefault="00675AC1"/>
    <w:p w14:paraId="6CC138ED" w14:textId="77777777" w:rsidR="00675AC1" w:rsidRDefault="00675A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8E27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D37BA8" wp14:editId="753BA22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51415D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2E5874"/>
    <w:multiLevelType w:val="hybridMultilevel"/>
    <w:tmpl w:val="A0F8E060"/>
    <w:lvl w:ilvl="0" w:tplc="EDB27846">
      <w:start w:val="8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41A29BE"/>
    <w:multiLevelType w:val="hybridMultilevel"/>
    <w:tmpl w:val="08261C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8B371E"/>
    <w:multiLevelType w:val="hybridMultilevel"/>
    <w:tmpl w:val="E1DC6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16E5BA6"/>
    <w:multiLevelType w:val="hybridMultilevel"/>
    <w:tmpl w:val="261C7B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39"/>
    <w:rsid w:val="000001EF"/>
    <w:rsid w:val="00007322"/>
    <w:rsid w:val="00007728"/>
    <w:rsid w:val="00024584"/>
    <w:rsid w:val="00024730"/>
    <w:rsid w:val="00055E95"/>
    <w:rsid w:val="0007021F"/>
    <w:rsid w:val="000B2BA5"/>
    <w:rsid w:val="000C1D34"/>
    <w:rsid w:val="000F2F8C"/>
    <w:rsid w:val="000F4796"/>
    <w:rsid w:val="0010006E"/>
    <w:rsid w:val="001045A8"/>
    <w:rsid w:val="00114A91"/>
    <w:rsid w:val="001165B7"/>
    <w:rsid w:val="001427E1"/>
    <w:rsid w:val="0014453F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6ADB"/>
    <w:rsid w:val="001E3120"/>
    <w:rsid w:val="001E7E0C"/>
    <w:rsid w:val="001F055E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57FB"/>
    <w:rsid w:val="0024720C"/>
    <w:rsid w:val="002617AE"/>
    <w:rsid w:val="002638D0"/>
    <w:rsid w:val="002647D3"/>
    <w:rsid w:val="00275EAE"/>
    <w:rsid w:val="00291D24"/>
    <w:rsid w:val="00294998"/>
    <w:rsid w:val="00297F18"/>
    <w:rsid w:val="002A1945"/>
    <w:rsid w:val="002A5B72"/>
    <w:rsid w:val="002B2958"/>
    <w:rsid w:val="002B3FC8"/>
    <w:rsid w:val="002D23C5"/>
    <w:rsid w:val="002D6137"/>
    <w:rsid w:val="002E40D3"/>
    <w:rsid w:val="002E7E61"/>
    <w:rsid w:val="002F05E5"/>
    <w:rsid w:val="002F254D"/>
    <w:rsid w:val="002F30E4"/>
    <w:rsid w:val="00307140"/>
    <w:rsid w:val="00316DFF"/>
    <w:rsid w:val="00325B57"/>
    <w:rsid w:val="00336056"/>
    <w:rsid w:val="00344F7C"/>
    <w:rsid w:val="0035129C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2D69"/>
    <w:rsid w:val="00405128"/>
    <w:rsid w:val="00406CFF"/>
    <w:rsid w:val="00416B25"/>
    <w:rsid w:val="00420592"/>
    <w:rsid w:val="004319E0"/>
    <w:rsid w:val="00437E8C"/>
    <w:rsid w:val="00440225"/>
    <w:rsid w:val="0047128F"/>
    <w:rsid w:val="004726BC"/>
    <w:rsid w:val="00474105"/>
    <w:rsid w:val="00480E6E"/>
    <w:rsid w:val="00486277"/>
    <w:rsid w:val="00494CF6"/>
    <w:rsid w:val="00495F8D"/>
    <w:rsid w:val="004978C4"/>
    <w:rsid w:val="004A1FAE"/>
    <w:rsid w:val="004A32FF"/>
    <w:rsid w:val="004B06EB"/>
    <w:rsid w:val="004B6AD0"/>
    <w:rsid w:val="004C2D5D"/>
    <w:rsid w:val="004C33E1"/>
    <w:rsid w:val="004C7F80"/>
    <w:rsid w:val="004D5342"/>
    <w:rsid w:val="004E01EB"/>
    <w:rsid w:val="004E2794"/>
    <w:rsid w:val="00501D3A"/>
    <w:rsid w:val="00505F44"/>
    <w:rsid w:val="00510392"/>
    <w:rsid w:val="00513E2A"/>
    <w:rsid w:val="00514DE5"/>
    <w:rsid w:val="00566A35"/>
    <w:rsid w:val="0056701E"/>
    <w:rsid w:val="005740D7"/>
    <w:rsid w:val="005813AB"/>
    <w:rsid w:val="005A0F26"/>
    <w:rsid w:val="005A1B10"/>
    <w:rsid w:val="005A6850"/>
    <w:rsid w:val="005B13AC"/>
    <w:rsid w:val="005B1B1B"/>
    <w:rsid w:val="005C5932"/>
    <w:rsid w:val="005D3CA7"/>
    <w:rsid w:val="005D4CC1"/>
    <w:rsid w:val="005F1374"/>
    <w:rsid w:val="005F4B91"/>
    <w:rsid w:val="005F55D2"/>
    <w:rsid w:val="0062312F"/>
    <w:rsid w:val="00625F2C"/>
    <w:rsid w:val="00654FEC"/>
    <w:rsid w:val="0065586E"/>
    <w:rsid w:val="006618E9"/>
    <w:rsid w:val="00675AC1"/>
    <w:rsid w:val="0068194B"/>
    <w:rsid w:val="00692703"/>
    <w:rsid w:val="006A1962"/>
    <w:rsid w:val="006B5D48"/>
    <w:rsid w:val="006B7D7B"/>
    <w:rsid w:val="006C1A5E"/>
    <w:rsid w:val="006C3B83"/>
    <w:rsid w:val="006E1507"/>
    <w:rsid w:val="0070763B"/>
    <w:rsid w:val="00712D8B"/>
    <w:rsid w:val="007273B7"/>
    <w:rsid w:val="007322C4"/>
    <w:rsid w:val="00733E0A"/>
    <w:rsid w:val="0074403D"/>
    <w:rsid w:val="00746D44"/>
    <w:rsid w:val="007538DC"/>
    <w:rsid w:val="00757803"/>
    <w:rsid w:val="0079206B"/>
    <w:rsid w:val="00796076"/>
    <w:rsid w:val="007B7A3B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668B"/>
    <w:rsid w:val="008F3B14"/>
    <w:rsid w:val="00901899"/>
    <w:rsid w:val="009033AD"/>
    <w:rsid w:val="0090344B"/>
    <w:rsid w:val="00905715"/>
    <w:rsid w:val="0091321E"/>
    <w:rsid w:val="00913946"/>
    <w:rsid w:val="009261C2"/>
    <w:rsid w:val="0092726B"/>
    <w:rsid w:val="009361BA"/>
    <w:rsid w:val="00944F78"/>
    <w:rsid w:val="009510E7"/>
    <w:rsid w:val="00952C89"/>
    <w:rsid w:val="009571D8"/>
    <w:rsid w:val="009650EA"/>
    <w:rsid w:val="0097418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5272"/>
    <w:rsid w:val="00A14534"/>
    <w:rsid w:val="00A16DAA"/>
    <w:rsid w:val="00A20C28"/>
    <w:rsid w:val="00A24162"/>
    <w:rsid w:val="00A25023"/>
    <w:rsid w:val="00A26990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1CBC"/>
    <w:rsid w:val="00AD34B7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382A"/>
    <w:rsid w:val="00B6567B"/>
    <w:rsid w:val="00B81760"/>
    <w:rsid w:val="00B8494C"/>
    <w:rsid w:val="00BA1546"/>
    <w:rsid w:val="00BA3801"/>
    <w:rsid w:val="00BB4E51"/>
    <w:rsid w:val="00BD431F"/>
    <w:rsid w:val="00BE423E"/>
    <w:rsid w:val="00BF61AC"/>
    <w:rsid w:val="00C167DF"/>
    <w:rsid w:val="00C47FA6"/>
    <w:rsid w:val="00C57FC6"/>
    <w:rsid w:val="00C60C55"/>
    <w:rsid w:val="00C66A7D"/>
    <w:rsid w:val="00C67894"/>
    <w:rsid w:val="00C779DA"/>
    <w:rsid w:val="00C814F7"/>
    <w:rsid w:val="00C9060D"/>
    <w:rsid w:val="00C910BD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4AF7"/>
    <w:rsid w:val="00DE6534"/>
    <w:rsid w:val="00DF4D6C"/>
    <w:rsid w:val="00E01923"/>
    <w:rsid w:val="00E14498"/>
    <w:rsid w:val="00E2397A"/>
    <w:rsid w:val="00E254DB"/>
    <w:rsid w:val="00E27739"/>
    <w:rsid w:val="00E300FC"/>
    <w:rsid w:val="00E362DB"/>
    <w:rsid w:val="00E5632B"/>
    <w:rsid w:val="00E70240"/>
    <w:rsid w:val="00E7129D"/>
    <w:rsid w:val="00E71E6B"/>
    <w:rsid w:val="00E81CC5"/>
    <w:rsid w:val="00E85A87"/>
    <w:rsid w:val="00E85B4A"/>
    <w:rsid w:val="00E85D7E"/>
    <w:rsid w:val="00E92375"/>
    <w:rsid w:val="00E9528E"/>
    <w:rsid w:val="00EA5099"/>
    <w:rsid w:val="00EC1351"/>
    <w:rsid w:val="00EC4CBF"/>
    <w:rsid w:val="00ED7CD5"/>
    <w:rsid w:val="00EE104E"/>
    <w:rsid w:val="00EE2CA8"/>
    <w:rsid w:val="00EF17E8"/>
    <w:rsid w:val="00EF51D9"/>
    <w:rsid w:val="00F130DD"/>
    <w:rsid w:val="00F1585C"/>
    <w:rsid w:val="00F1686C"/>
    <w:rsid w:val="00F24884"/>
    <w:rsid w:val="00F26889"/>
    <w:rsid w:val="00F3773C"/>
    <w:rsid w:val="00F476C4"/>
    <w:rsid w:val="00F56794"/>
    <w:rsid w:val="00F61DF9"/>
    <w:rsid w:val="00F81960"/>
    <w:rsid w:val="00F8769D"/>
    <w:rsid w:val="00F9350C"/>
    <w:rsid w:val="00F94EB5"/>
    <w:rsid w:val="00F9624D"/>
    <w:rsid w:val="00FB2B17"/>
    <w:rsid w:val="00FB31C1"/>
    <w:rsid w:val="00FB58F2"/>
    <w:rsid w:val="00FC6AEA"/>
    <w:rsid w:val="00FD3979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632CC"/>
  <w15:chartTrackingRefBased/>
  <w15:docId w15:val="{4E3E32A7-33A2-4FDB-A748-541EFFF2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E7129D"/>
    <w:rPr>
      <w:b/>
      <w:bCs/>
    </w:rPr>
  </w:style>
  <w:style w:type="character" w:styleId="Emphasis">
    <w:name w:val="Emphasis"/>
    <w:basedOn w:val="DefaultParagraphFont"/>
    <w:uiPriority w:val="20"/>
    <w:qFormat/>
    <w:rsid w:val="00E712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DB8D08ADAD4B58BDCB6DC908FA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72EE7-A8EE-411A-AD37-AAC00692CD4E}"/>
      </w:docPartPr>
      <w:docPartBody>
        <w:p w:rsidR="009B6A75" w:rsidRDefault="005626B7">
          <w:pPr>
            <w:pStyle w:val="53DB8D08ADAD4B58BDCB6DC908FA9B4D"/>
          </w:pPr>
          <w:r w:rsidRPr="00CF1A49">
            <w:t>·</w:t>
          </w:r>
        </w:p>
      </w:docPartBody>
    </w:docPart>
    <w:docPart>
      <w:docPartPr>
        <w:name w:val="566C435CE4F64CE39F72682D4471E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90A65-00FE-4641-8DED-7A18E9739CAA}"/>
      </w:docPartPr>
      <w:docPartBody>
        <w:p w:rsidR="009B6A75" w:rsidRDefault="005626B7">
          <w:pPr>
            <w:pStyle w:val="566C435CE4F64CE39F72682D4471E0C0"/>
          </w:pPr>
          <w:r w:rsidRPr="00CF1A49">
            <w:t>Experience</w:t>
          </w:r>
        </w:p>
      </w:docPartBody>
    </w:docPart>
    <w:docPart>
      <w:docPartPr>
        <w:name w:val="075019DDA36540318EC8358E01001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1E9E3-375C-4828-BA6E-9D0D732307B2}"/>
      </w:docPartPr>
      <w:docPartBody>
        <w:p w:rsidR="009B6A75" w:rsidRDefault="005626B7">
          <w:pPr>
            <w:pStyle w:val="075019DDA36540318EC8358E01001435"/>
          </w:pPr>
          <w:r w:rsidRPr="00CF1A49">
            <w:t>Education</w:t>
          </w:r>
        </w:p>
      </w:docPartBody>
    </w:docPart>
    <w:docPart>
      <w:docPartPr>
        <w:name w:val="A1BF3A59F695450EB1B13A240F3E6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376A2-49EF-45BB-B6C0-A573570DA879}"/>
      </w:docPartPr>
      <w:docPartBody>
        <w:p w:rsidR="009B6A75" w:rsidRDefault="005626B7">
          <w:pPr>
            <w:pStyle w:val="A1BF3A59F695450EB1B13A240F3E64A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15"/>
    <w:rsid w:val="00171B8B"/>
    <w:rsid w:val="003B6B7E"/>
    <w:rsid w:val="003E1FAC"/>
    <w:rsid w:val="00442897"/>
    <w:rsid w:val="004B4165"/>
    <w:rsid w:val="005626B7"/>
    <w:rsid w:val="006929DA"/>
    <w:rsid w:val="00800333"/>
    <w:rsid w:val="00827C70"/>
    <w:rsid w:val="00914F71"/>
    <w:rsid w:val="009A0908"/>
    <w:rsid w:val="009B6A75"/>
    <w:rsid w:val="00A66A81"/>
    <w:rsid w:val="00CE740A"/>
    <w:rsid w:val="00CF2534"/>
    <w:rsid w:val="00D06915"/>
    <w:rsid w:val="00D2635C"/>
    <w:rsid w:val="00D37ECD"/>
    <w:rsid w:val="00D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4D4E6355BD43C2A7CAA304A12B9D88">
    <w:name w:val="5D4D4E6355BD43C2A7CAA304A12B9D8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5B0CD57443340AFA561C6880D3809F5">
    <w:name w:val="E5B0CD57443340AFA561C6880D3809F5"/>
  </w:style>
  <w:style w:type="paragraph" w:customStyle="1" w:styleId="69F6B341242B47B8B5003D57668AF793">
    <w:name w:val="69F6B341242B47B8B5003D57668AF793"/>
  </w:style>
  <w:style w:type="paragraph" w:customStyle="1" w:styleId="53DB8D08ADAD4B58BDCB6DC908FA9B4D">
    <w:name w:val="53DB8D08ADAD4B58BDCB6DC908FA9B4D"/>
  </w:style>
  <w:style w:type="paragraph" w:customStyle="1" w:styleId="C7BFD25363F64259876A9CD9B2F7D0E8">
    <w:name w:val="C7BFD25363F64259876A9CD9B2F7D0E8"/>
  </w:style>
  <w:style w:type="paragraph" w:customStyle="1" w:styleId="69C3E979ECC54995B31B94B8D5AE9F13">
    <w:name w:val="69C3E979ECC54995B31B94B8D5AE9F13"/>
  </w:style>
  <w:style w:type="paragraph" w:customStyle="1" w:styleId="D082DAB4FFEF426DA05CE39AF6C7438E">
    <w:name w:val="D082DAB4FFEF426DA05CE39AF6C7438E"/>
  </w:style>
  <w:style w:type="paragraph" w:customStyle="1" w:styleId="DEAC0ABEBEDE4C369C24D76FF96C0D6C">
    <w:name w:val="DEAC0ABEBEDE4C369C24D76FF96C0D6C"/>
  </w:style>
  <w:style w:type="paragraph" w:customStyle="1" w:styleId="ABB9DB0331154E53BDE36D6479298187">
    <w:name w:val="ABB9DB0331154E53BDE36D6479298187"/>
  </w:style>
  <w:style w:type="paragraph" w:customStyle="1" w:styleId="40C7C8BA93AB4723AC96C29A8B46DC43">
    <w:name w:val="40C7C8BA93AB4723AC96C29A8B46DC43"/>
  </w:style>
  <w:style w:type="paragraph" w:customStyle="1" w:styleId="3B5E820BE1EA4220A6124C4FCBE35765">
    <w:name w:val="3B5E820BE1EA4220A6124C4FCBE35765"/>
  </w:style>
  <w:style w:type="paragraph" w:customStyle="1" w:styleId="566C435CE4F64CE39F72682D4471E0C0">
    <w:name w:val="566C435CE4F64CE39F72682D4471E0C0"/>
  </w:style>
  <w:style w:type="paragraph" w:customStyle="1" w:styleId="588636607F0A493B9376D9182A24CF19">
    <w:name w:val="588636607F0A493B9376D9182A24CF19"/>
  </w:style>
  <w:style w:type="paragraph" w:customStyle="1" w:styleId="8D91DA9527254E0F855B7E5DEF5E606F">
    <w:name w:val="8D91DA9527254E0F855B7E5DEF5E606F"/>
  </w:style>
  <w:style w:type="paragraph" w:customStyle="1" w:styleId="27FB69373CBC4484A2959B0CDEBAAEE7">
    <w:name w:val="27FB69373CBC4484A2959B0CDEBAAEE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C4FDE8E505F4B768F3B9D7C1328C181">
    <w:name w:val="DC4FDE8E505F4B768F3B9D7C1328C181"/>
  </w:style>
  <w:style w:type="paragraph" w:customStyle="1" w:styleId="779BA7629EB046FAAF2E02005FC71376">
    <w:name w:val="779BA7629EB046FAAF2E02005FC71376"/>
  </w:style>
  <w:style w:type="paragraph" w:customStyle="1" w:styleId="09EA3CFF37544196AFB09F8E76113319">
    <w:name w:val="09EA3CFF37544196AFB09F8E76113319"/>
  </w:style>
  <w:style w:type="paragraph" w:customStyle="1" w:styleId="660C9F6278F347C9972F50D41920A656">
    <w:name w:val="660C9F6278F347C9972F50D41920A656"/>
  </w:style>
  <w:style w:type="paragraph" w:customStyle="1" w:styleId="8081252486A643D382727FFA5F8289FC">
    <w:name w:val="8081252486A643D382727FFA5F8289FC"/>
  </w:style>
  <w:style w:type="paragraph" w:customStyle="1" w:styleId="C0DC96249A6C47DBBBAF64BEF6D250C5">
    <w:name w:val="C0DC96249A6C47DBBBAF64BEF6D250C5"/>
  </w:style>
  <w:style w:type="paragraph" w:customStyle="1" w:styleId="90330BA1563A4F7BA452EA9383ADE22B">
    <w:name w:val="90330BA1563A4F7BA452EA9383ADE22B"/>
  </w:style>
  <w:style w:type="paragraph" w:customStyle="1" w:styleId="075019DDA36540318EC8358E01001435">
    <w:name w:val="075019DDA36540318EC8358E01001435"/>
  </w:style>
  <w:style w:type="paragraph" w:customStyle="1" w:styleId="32849C1B1F694220B99B6E1E779997E2">
    <w:name w:val="32849C1B1F694220B99B6E1E779997E2"/>
  </w:style>
  <w:style w:type="paragraph" w:customStyle="1" w:styleId="169EBC553FBB4746B9A2380777E1D1B0">
    <w:name w:val="169EBC553FBB4746B9A2380777E1D1B0"/>
  </w:style>
  <w:style w:type="paragraph" w:customStyle="1" w:styleId="3356C9B58AEF459594E14DB0F2956DF7">
    <w:name w:val="3356C9B58AEF459594E14DB0F2956DF7"/>
  </w:style>
  <w:style w:type="paragraph" w:customStyle="1" w:styleId="1CC48480441F4751B793DC2F19CFE896">
    <w:name w:val="1CC48480441F4751B793DC2F19CFE896"/>
  </w:style>
  <w:style w:type="paragraph" w:customStyle="1" w:styleId="4D2D3BCA1CAF4C1FAF226D50BB0CBC63">
    <w:name w:val="4D2D3BCA1CAF4C1FAF226D50BB0CBC63"/>
  </w:style>
  <w:style w:type="paragraph" w:customStyle="1" w:styleId="A2DCDAF566264AD48B8C940C35CA0C80">
    <w:name w:val="A2DCDAF566264AD48B8C940C35CA0C80"/>
  </w:style>
  <w:style w:type="paragraph" w:customStyle="1" w:styleId="6F69FCB078E649208A3319DA2197D873">
    <w:name w:val="6F69FCB078E649208A3319DA2197D873"/>
  </w:style>
  <w:style w:type="paragraph" w:customStyle="1" w:styleId="D54A52ADCE5F4AE983C15AEA16494E8B">
    <w:name w:val="D54A52ADCE5F4AE983C15AEA16494E8B"/>
  </w:style>
  <w:style w:type="paragraph" w:customStyle="1" w:styleId="C31AD44982DA453F95FFF43AF10405C7">
    <w:name w:val="C31AD44982DA453F95FFF43AF10405C7"/>
  </w:style>
  <w:style w:type="paragraph" w:customStyle="1" w:styleId="C81A55F8C79E4503AF0442AE8DCA67C9">
    <w:name w:val="C81A55F8C79E4503AF0442AE8DCA67C9"/>
  </w:style>
  <w:style w:type="paragraph" w:customStyle="1" w:styleId="F69F131338CC4A0CB69570F8F9CB821F">
    <w:name w:val="F69F131338CC4A0CB69570F8F9CB821F"/>
  </w:style>
  <w:style w:type="paragraph" w:customStyle="1" w:styleId="2A3C52EA2D8F4DEAAB6582DADA1978F9">
    <w:name w:val="2A3C52EA2D8F4DEAAB6582DADA1978F9"/>
  </w:style>
  <w:style w:type="paragraph" w:customStyle="1" w:styleId="73B0877AC44D47D5BADC7E26F03407A7">
    <w:name w:val="73B0877AC44D47D5BADC7E26F03407A7"/>
  </w:style>
  <w:style w:type="paragraph" w:customStyle="1" w:styleId="865EFE4158464269AA0E87D9B54263D6">
    <w:name w:val="865EFE4158464269AA0E87D9B54263D6"/>
  </w:style>
  <w:style w:type="paragraph" w:customStyle="1" w:styleId="BEB987BB7C3346039B60814451B1D88F">
    <w:name w:val="BEB987BB7C3346039B60814451B1D88F"/>
  </w:style>
  <w:style w:type="paragraph" w:customStyle="1" w:styleId="25E147D14FF24A87A34225E105AB1A5F">
    <w:name w:val="25E147D14FF24A87A34225E105AB1A5F"/>
  </w:style>
  <w:style w:type="paragraph" w:customStyle="1" w:styleId="A1BF3A59F695450EB1B13A240F3E64A2">
    <w:name w:val="A1BF3A59F695450EB1B13A240F3E64A2"/>
  </w:style>
  <w:style w:type="paragraph" w:customStyle="1" w:styleId="0FAD12485CCE4B6D9290E41E368DA109">
    <w:name w:val="0FAD12485CCE4B6D9290E41E368DA109"/>
  </w:style>
  <w:style w:type="paragraph" w:customStyle="1" w:styleId="EE3B4E58E68C4AA7BE7467DBCCEE808D">
    <w:name w:val="EE3B4E58E68C4AA7BE7467DBCCEE808D"/>
    <w:rsid w:val="00D06915"/>
  </w:style>
  <w:style w:type="paragraph" w:customStyle="1" w:styleId="2F1A3D4873364230B29F8F4678450F92">
    <w:name w:val="2F1A3D4873364230B29F8F4678450F92"/>
    <w:rsid w:val="00D06915"/>
  </w:style>
  <w:style w:type="paragraph" w:customStyle="1" w:styleId="D63618B78F294FF080234C61E12C66A8">
    <w:name w:val="D63618B78F294FF080234C61E12C66A8"/>
    <w:rsid w:val="00D06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106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Hoai Nguyen</cp:lastModifiedBy>
  <cp:revision>41</cp:revision>
  <dcterms:created xsi:type="dcterms:W3CDTF">2019-02-05T02:57:00Z</dcterms:created>
  <dcterms:modified xsi:type="dcterms:W3CDTF">2020-07-08T15:50:00Z</dcterms:modified>
  <cp:category/>
</cp:coreProperties>
</file>